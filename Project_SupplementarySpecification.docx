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B5D19" w14:textId="77777777" w:rsidR="00C06F68" w:rsidRPr="00B90E27" w:rsidRDefault="00C06F68" w:rsidP="00C06F6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Rocket Odyssey</w:t>
      </w:r>
      <w:r>
        <w:fldChar w:fldCharType="end"/>
      </w:r>
    </w:p>
    <w:p w14:paraId="63F6AD8E" w14:textId="77777777" w:rsidR="00E421C6" w:rsidRPr="00400EB4" w:rsidRDefault="009838B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096D1CF8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424F0507" w14:textId="77777777" w:rsidR="00C06F68" w:rsidRPr="00B90E27" w:rsidRDefault="00C06F68" w:rsidP="00C06F68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1.0</w:t>
      </w:r>
    </w:p>
    <w:p w14:paraId="3E67550D" w14:textId="77777777" w:rsidR="00E421C6" w:rsidRPr="00400EB4" w:rsidRDefault="00E421C6"/>
    <w:p w14:paraId="1D36B535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56D271CB" w14:textId="77777777" w:rsidR="00E421C6" w:rsidRPr="00400EB4" w:rsidRDefault="00E421C6"/>
    <w:p w14:paraId="626453C8" w14:textId="77777777" w:rsidR="00E421C6" w:rsidRPr="00400EB4" w:rsidRDefault="00E421C6"/>
    <w:p w14:paraId="3DEF1418" w14:textId="77777777" w:rsidR="00E421C6" w:rsidRPr="00400EB4" w:rsidRDefault="00E421C6"/>
    <w:p w14:paraId="17E2C0E7" w14:textId="77777777" w:rsidR="00E421C6" w:rsidRPr="00400EB4" w:rsidRDefault="00E421C6"/>
    <w:p w14:paraId="710F0BC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438B0F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6F68" w:rsidRPr="00B90E27" w14:paraId="0EC8353B" w14:textId="77777777" w:rsidTr="00413186">
        <w:tc>
          <w:tcPr>
            <w:tcW w:w="2304" w:type="dxa"/>
          </w:tcPr>
          <w:p w14:paraId="7E79AD83" w14:textId="77777777" w:rsidR="00C06F68" w:rsidRPr="00B90E27" w:rsidRDefault="00C06F68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0269B6" w14:textId="77777777" w:rsidR="00C06F68" w:rsidRPr="00B90E27" w:rsidRDefault="00C06F68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09E2CFC" w14:textId="77777777" w:rsidR="00C06F68" w:rsidRPr="00B90E27" w:rsidRDefault="00C06F68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F30660F" w14:textId="77777777" w:rsidR="00C06F68" w:rsidRPr="00B90E27" w:rsidRDefault="00C06F68" w:rsidP="00413186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C06F68" w:rsidRPr="00B90E27" w14:paraId="183C0092" w14:textId="77777777" w:rsidTr="00413186">
        <w:tc>
          <w:tcPr>
            <w:tcW w:w="2304" w:type="dxa"/>
          </w:tcPr>
          <w:p w14:paraId="31AEC6F7" w14:textId="77777777" w:rsidR="00C06F68" w:rsidRPr="00B90E27" w:rsidRDefault="00C06F68" w:rsidP="00413186">
            <w:pPr>
              <w:pStyle w:val="Tabletext"/>
            </w:pPr>
            <w:r>
              <w:t>17</w:t>
            </w:r>
            <w:r w:rsidRPr="00B90E27">
              <w:t>/</w:t>
            </w:r>
            <w:r>
              <w:t>03</w:t>
            </w:r>
            <w:r w:rsidRPr="00B90E27">
              <w:t>/</w:t>
            </w:r>
            <w:r>
              <w:t>2020</w:t>
            </w:r>
          </w:p>
        </w:tc>
        <w:tc>
          <w:tcPr>
            <w:tcW w:w="1152" w:type="dxa"/>
          </w:tcPr>
          <w:p w14:paraId="1913C3DB" w14:textId="77777777" w:rsidR="00C06F68" w:rsidRPr="00B90E27" w:rsidRDefault="00C06F68" w:rsidP="0041318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64D5F09" w14:textId="77777777" w:rsidR="00C06F68" w:rsidRPr="00B90E27" w:rsidRDefault="00C06F68" w:rsidP="00413186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14:paraId="014391C6" w14:textId="77777777" w:rsidR="00C06F68" w:rsidRPr="00B90E27" w:rsidRDefault="00C06F68" w:rsidP="00413186">
            <w:pPr>
              <w:pStyle w:val="Tabletext"/>
            </w:pPr>
            <w:r>
              <w:t>Tofan Emil-Mihai</w:t>
            </w:r>
          </w:p>
        </w:tc>
      </w:tr>
    </w:tbl>
    <w:p w14:paraId="2F76BD0F" w14:textId="77777777" w:rsidR="00E421C6" w:rsidRPr="00400EB4" w:rsidRDefault="00E421C6"/>
    <w:p w14:paraId="793FA86F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A2DAF2D" w14:textId="77777777" w:rsidR="001C12A4" w:rsidRPr="009838B7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9838B7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5A606C5" w14:textId="77777777" w:rsidR="001C12A4" w:rsidRPr="009838B7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D5EA0F7" w14:textId="77777777" w:rsidR="001C12A4" w:rsidRPr="009838B7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251DEB4" w14:textId="77777777" w:rsidR="001C12A4" w:rsidRPr="009838B7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9D950FE" w14:textId="77777777" w:rsidR="001C12A4" w:rsidRPr="009838B7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105038D" w14:textId="77777777" w:rsidR="001C12A4" w:rsidRPr="009838B7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8662BEA" w14:textId="77777777" w:rsidR="001C12A4" w:rsidRPr="009838B7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2AF74DE" w14:textId="77777777" w:rsidR="001C12A4" w:rsidRPr="009838B7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9838B7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0233FB7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9838B7">
        <w:lastRenderedPageBreak/>
        <w:fldChar w:fldCharType="begin"/>
      </w:r>
      <w:r w:rsidR="009838B7">
        <w:instrText xml:space="preserve"> TITLE  \* MERGEFORMAT </w:instrText>
      </w:r>
      <w:r w:rsidR="009838B7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9838B7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23502BDE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1CE988A" w14:textId="77777777" w:rsidR="00E421C6" w:rsidRPr="00C06F68" w:rsidRDefault="00AD64E8" w:rsidP="001C12A4">
      <w:pPr>
        <w:pStyle w:val="InfoBlue"/>
        <w:rPr>
          <w:i w:val="0"/>
          <w:iCs/>
          <w:color w:val="auto"/>
        </w:rPr>
      </w:pPr>
      <w:r w:rsidRPr="00C06F68">
        <w:rPr>
          <w:i w:val="0"/>
          <w:iCs/>
          <w:color w:val="auto"/>
        </w:rPr>
        <w:t xml:space="preserve">The </w:t>
      </w:r>
      <w:r w:rsidRPr="00C06F68">
        <w:rPr>
          <w:b/>
          <w:bCs/>
          <w:i w:val="0"/>
          <w:iCs/>
          <w:color w:val="auto"/>
        </w:rPr>
        <w:t>Supplementary Specification</w:t>
      </w:r>
      <w:r w:rsidRPr="00C06F68">
        <w:rPr>
          <w:i w:val="0"/>
          <w:iCs/>
          <w:color w:val="auto"/>
        </w:rPr>
        <w:t xml:space="preserve"> captures the system requirements that are not readily captured in the use cases of the use-case model. Such requirements include: </w:t>
      </w:r>
    </w:p>
    <w:p w14:paraId="7DBEC118" w14:textId="77777777" w:rsidR="00E421C6" w:rsidRPr="00C06F68" w:rsidRDefault="00AD64E8" w:rsidP="001C12A4">
      <w:pPr>
        <w:pStyle w:val="InfoBlue"/>
        <w:rPr>
          <w:i w:val="0"/>
          <w:iCs/>
          <w:color w:val="auto"/>
        </w:rPr>
      </w:pPr>
      <w:r w:rsidRPr="00C06F68">
        <w:rPr>
          <w:i w:val="0"/>
          <w:iCs/>
          <w:color w:val="auto"/>
        </w:rPr>
        <w:t xml:space="preserve">Legal and regulatory requirements, including application standards. </w:t>
      </w:r>
    </w:p>
    <w:p w14:paraId="1A02A331" w14:textId="77777777" w:rsidR="00E421C6" w:rsidRPr="00C06F68" w:rsidRDefault="00AD64E8" w:rsidP="001C12A4">
      <w:pPr>
        <w:pStyle w:val="InfoBlue"/>
        <w:rPr>
          <w:i w:val="0"/>
          <w:iCs/>
          <w:color w:val="auto"/>
        </w:rPr>
      </w:pPr>
      <w:r w:rsidRPr="00C06F68">
        <w:rPr>
          <w:i w:val="0"/>
          <w:iCs/>
          <w:color w:val="auto"/>
        </w:rPr>
        <w:t xml:space="preserve">Quality attributes of the system to be built, including usability, reliability, performance, and supportability requirements. </w:t>
      </w:r>
    </w:p>
    <w:p w14:paraId="723B50CF" w14:textId="1DB81E9B" w:rsidR="00E421C6" w:rsidRPr="00C06F68" w:rsidRDefault="00AD64E8" w:rsidP="001C12A4">
      <w:pPr>
        <w:pStyle w:val="InfoBlue"/>
        <w:rPr>
          <w:i w:val="0"/>
          <w:iCs/>
          <w:color w:val="auto"/>
        </w:rPr>
      </w:pPr>
      <w:r w:rsidRPr="00C06F68">
        <w:rPr>
          <w:i w:val="0"/>
          <w:iCs/>
          <w:color w:val="auto"/>
        </w:rPr>
        <w:t>Other requirements such as operating systems and environments, compatibility requirements, and design constraints.</w:t>
      </w:r>
    </w:p>
    <w:p w14:paraId="68981660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2D9F4069" w14:textId="77777777" w:rsidR="0040432F" w:rsidRPr="00400EB4" w:rsidRDefault="0040432F" w:rsidP="0040432F"/>
    <w:p w14:paraId="443398FD" w14:textId="5AD21EBC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2A130A33" w14:textId="042479D8" w:rsidR="00D20722" w:rsidRDefault="00D20722" w:rsidP="00D20722">
      <w:pPr>
        <w:ind w:left="720"/>
      </w:pPr>
    </w:p>
    <w:p w14:paraId="066303A7" w14:textId="433762FB" w:rsidR="00D20722" w:rsidRPr="00D20722" w:rsidRDefault="00D20722" w:rsidP="00D20722">
      <w:pPr>
        <w:ind w:left="720"/>
      </w:pPr>
      <w:r>
        <w:t xml:space="preserve">Since my program will be developed as a desktop application, </w:t>
      </w:r>
      <w:r w:rsidR="00C3605E">
        <w:t>the application will be available 100% of the time for any user that acquires my program.</w:t>
      </w:r>
    </w:p>
    <w:p w14:paraId="0A80F156" w14:textId="4290FFBC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4FAFB0B4" w14:textId="77777777" w:rsidR="00615D0D" w:rsidRPr="00615D0D" w:rsidRDefault="00615D0D" w:rsidP="00615D0D"/>
    <w:p w14:paraId="12935409" w14:textId="7AB29A6C" w:rsidR="00D20722" w:rsidRDefault="00615D0D" w:rsidP="00C3605E">
      <w:pPr>
        <w:ind w:left="720"/>
      </w:pPr>
      <w:r>
        <w:t>The algorithms that will be used in the development of this projects will be efficient both from the perspective of time and from the perspective of memory space.</w:t>
      </w:r>
    </w:p>
    <w:p w14:paraId="0858D385" w14:textId="4BDB9932" w:rsidR="00D20722" w:rsidRPr="00D20722" w:rsidRDefault="00615D0D" w:rsidP="00615D0D">
      <w:pPr>
        <w:ind w:left="720"/>
      </w:pPr>
      <w:r>
        <w:t>The data stored in the database will be always optimized so they will be always monitored in order to not have useless data.</w:t>
      </w:r>
    </w:p>
    <w:p w14:paraId="0FB73867" w14:textId="221AC854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7883F74F" w14:textId="77777777" w:rsidR="00615D0D" w:rsidRPr="00615D0D" w:rsidRDefault="00615D0D" w:rsidP="00615D0D"/>
    <w:p w14:paraId="5BB58DD3" w14:textId="420CCE7E" w:rsidR="00D20722" w:rsidRPr="00D20722" w:rsidRDefault="00C3605E" w:rsidP="00C3605E">
      <w:pPr>
        <w:ind w:left="720"/>
      </w:pPr>
      <w:r>
        <w:t>For every user of my application, their personal data will be safely and securely stored in a protected database.</w:t>
      </w:r>
    </w:p>
    <w:p w14:paraId="02FB77D3" w14:textId="5F0EB05E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5190E262" w14:textId="5ADBCED6" w:rsidR="00D20722" w:rsidRDefault="002C2E6A" w:rsidP="00615D0D">
      <w:pPr>
        <w:ind w:left="720"/>
      </w:pPr>
      <w:r>
        <w:t xml:space="preserve">For every level, functionality of the program will be tested in order to ensure the final product </w:t>
      </w:r>
      <w:r w:rsidR="00555814">
        <w:t>comes out as intended using Mockito and Junit.</w:t>
      </w:r>
    </w:p>
    <w:p w14:paraId="771F719D" w14:textId="77777777" w:rsidR="00615D0D" w:rsidRPr="00D20722" w:rsidRDefault="00615D0D" w:rsidP="00615D0D">
      <w:pPr>
        <w:ind w:left="720"/>
      </w:pPr>
    </w:p>
    <w:p w14:paraId="04309A2B" w14:textId="401ED12E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794B9B36" w14:textId="6F815073" w:rsidR="00555814" w:rsidRPr="00555814" w:rsidRDefault="00555814" w:rsidP="00555814">
      <w:pPr>
        <w:ind w:left="720"/>
      </w:pPr>
      <w:r>
        <w:t>The user interface will be very easy to use.</w:t>
      </w:r>
    </w:p>
    <w:p w14:paraId="57972629" w14:textId="77777777" w:rsidR="0040432F" w:rsidRPr="00400EB4" w:rsidRDefault="0040432F" w:rsidP="0040432F"/>
    <w:p w14:paraId="5C9FC8C0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13594B18" w14:textId="67FE0A68" w:rsidR="00921E0D" w:rsidRPr="00400EB4" w:rsidRDefault="00555814">
      <w:pPr>
        <w:pStyle w:val="BodyText"/>
      </w:pPr>
      <w:r>
        <w:t xml:space="preserve">The programming language used for my application will be the Java OOP language, with an important class </w:t>
      </w:r>
      <w:r w:rsidR="00BF6367">
        <w:t>library being the Canvas Class.</w:t>
      </w:r>
      <w:r>
        <w:t xml:space="preserve"> 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82C6E" w14:textId="77777777" w:rsidR="009838B7" w:rsidRDefault="009838B7">
      <w:pPr>
        <w:spacing w:line="240" w:lineRule="auto"/>
      </w:pPr>
      <w:r>
        <w:separator/>
      </w:r>
    </w:p>
  </w:endnote>
  <w:endnote w:type="continuationSeparator" w:id="0">
    <w:p w14:paraId="364E5460" w14:textId="77777777" w:rsidR="009838B7" w:rsidRDefault="00983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9DD4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B4DCE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0EC103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95D3A5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E550A9" w14:textId="56851954" w:rsidR="00E421C6" w:rsidRDefault="00AD64E8">
          <w:pPr>
            <w:jc w:val="center"/>
          </w:pPr>
          <w:r>
            <w:sym w:font="Symbol" w:char="F0D3"/>
          </w:r>
          <w:r w:rsidR="00615D0D">
            <w:t>Tofan Emil-Mihai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06F68">
            <w:rPr>
              <w:noProof/>
            </w:rPr>
            <w:t>2021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5436A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DBD869B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7B584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5964" w14:textId="77777777" w:rsidR="009838B7" w:rsidRDefault="009838B7">
      <w:pPr>
        <w:spacing w:line="240" w:lineRule="auto"/>
      </w:pPr>
      <w:r>
        <w:separator/>
      </w:r>
    </w:p>
  </w:footnote>
  <w:footnote w:type="continuationSeparator" w:id="0">
    <w:p w14:paraId="1ACD1654" w14:textId="77777777" w:rsidR="009838B7" w:rsidRDefault="009838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31311" w14:textId="77777777" w:rsidR="00E421C6" w:rsidRDefault="00E421C6">
    <w:pPr>
      <w:rPr>
        <w:sz w:val="24"/>
      </w:rPr>
    </w:pPr>
  </w:p>
  <w:p w14:paraId="0CCF3591" w14:textId="77777777" w:rsidR="00E421C6" w:rsidRDefault="00E421C6">
    <w:pPr>
      <w:pBdr>
        <w:top w:val="single" w:sz="6" w:space="1" w:color="auto"/>
      </w:pBdr>
      <w:rPr>
        <w:sz w:val="24"/>
      </w:rPr>
    </w:pPr>
  </w:p>
  <w:p w14:paraId="3B551A98" w14:textId="77777777" w:rsidR="00C06F68" w:rsidRDefault="00C06F68" w:rsidP="00C06F6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Tofan Emil-Mihai</w:t>
    </w:r>
    <w:r>
      <w:rPr>
        <w:rFonts w:ascii="Arial" w:hAnsi="Arial"/>
        <w:b/>
        <w:sz w:val="36"/>
      </w:rPr>
      <w:fldChar w:fldCharType="end"/>
    </w:r>
  </w:p>
  <w:p w14:paraId="4AEA18FA" w14:textId="77777777" w:rsidR="00C06F68" w:rsidRDefault="00C06F68" w:rsidP="00C06F6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2C62CD37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65677877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6139549F" w14:textId="77777777">
      <w:tc>
        <w:tcPr>
          <w:tcW w:w="6379" w:type="dxa"/>
        </w:tcPr>
        <w:p w14:paraId="23804ED4" w14:textId="626737EE" w:rsidR="00E421C6" w:rsidRDefault="00C06F68">
          <w:r>
            <w:t>Rocket Odyssey</w:t>
          </w:r>
        </w:p>
      </w:tc>
      <w:tc>
        <w:tcPr>
          <w:tcW w:w="3179" w:type="dxa"/>
        </w:tcPr>
        <w:p w14:paraId="0C5CDA8F" w14:textId="33454CFC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1915080D" w14:textId="77777777">
      <w:tc>
        <w:tcPr>
          <w:tcW w:w="6379" w:type="dxa"/>
        </w:tcPr>
        <w:p w14:paraId="6F704C33" w14:textId="77777777" w:rsidR="00E421C6" w:rsidRDefault="009838B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422824B5" w14:textId="1711DBAB" w:rsidR="00E421C6" w:rsidRDefault="00AD64E8">
          <w:r>
            <w:t xml:space="preserve">  Date:  </w:t>
          </w:r>
          <w:r w:rsidR="00C06F68">
            <w:t>17</w:t>
          </w:r>
          <w:r>
            <w:t>/</w:t>
          </w:r>
          <w:r w:rsidR="00C06F68">
            <w:t>03</w:t>
          </w:r>
          <w:r>
            <w:t>/</w:t>
          </w:r>
          <w:r w:rsidR="00C06F68">
            <w:t>2021</w:t>
          </w:r>
        </w:p>
      </w:tc>
    </w:tr>
    <w:tr w:rsidR="00E421C6" w14:paraId="4E72D54F" w14:textId="77777777">
      <w:tc>
        <w:tcPr>
          <w:tcW w:w="9558" w:type="dxa"/>
          <w:gridSpan w:val="2"/>
        </w:tcPr>
        <w:p w14:paraId="56E29B76" w14:textId="615C8E65" w:rsidR="00E421C6" w:rsidRDefault="00C06F68">
          <w:r>
            <w:t>Rocket_Odyssey_SupplementarySpecification</w:t>
          </w:r>
        </w:p>
      </w:tc>
    </w:tr>
  </w:tbl>
  <w:p w14:paraId="266E109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36837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2C2E6A"/>
    <w:rsid w:val="00400EB4"/>
    <w:rsid w:val="0040432F"/>
    <w:rsid w:val="00555814"/>
    <w:rsid w:val="00615D0D"/>
    <w:rsid w:val="00697B53"/>
    <w:rsid w:val="007A32FC"/>
    <w:rsid w:val="008421A9"/>
    <w:rsid w:val="00921E0D"/>
    <w:rsid w:val="009838B7"/>
    <w:rsid w:val="00AD64E8"/>
    <w:rsid w:val="00BA055D"/>
    <w:rsid w:val="00BF6367"/>
    <w:rsid w:val="00C06F68"/>
    <w:rsid w:val="00C3605E"/>
    <w:rsid w:val="00D20722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9C3E8"/>
  <w15:docId w15:val="{4F0637CC-9F30-4552-934E-89F7443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C06F6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109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Tofan Mihai</cp:lastModifiedBy>
  <cp:revision>6</cp:revision>
  <cp:lastPrinted>1899-12-31T22:00:00Z</cp:lastPrinted>
  <dcterms:created xsi:type="dcterms:W3CDTF">2010-02-24T09:18:00Z</dcterms:created>
  <dcterms:modified xsi:type="dcterms:W3CDTF">2021-03-17T20:42:00Z</dcterms:modified>
</cp:coreProperties>
</file>