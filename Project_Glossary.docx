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65616" w14:textId="77777777" w:rsidR="00B34EEB" w:rsidRPr="00B90E27" w:rsidRDefault="00B34EEB" w:rsidP="00B34EEB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>
        <w:rPr>
          <w:rFonts w:ascii="Times New Roman" w:hAnsi="Times New Roman"/>
        </w:rPr>
        <w:t>Rocket Odyssey</w:t>
      </w:r>
      <w:r>
        <w:fldChar w:fldCharType="end"/>
      </w:r>
    </w:p>
    <w:p w14:paraId="48015B84" w14:textId="3D381A64" w:rsidR="00B34EEB" w:rsidRPr="00B90E27" w:rsidRDefault="00B34EEB" w:rsidP="00B34EEB">
      <w:pPr>
        <w:pStyle w:val="Title"/>
        <w:jc w:val="right"/>
        <w:rPr>
          <w:rFonts w:ascii="Times New Roman" w:hAnsi="Times New Roman"/>
        </w:rPr>
      </w:pPr>
      <w:r>
        <w:t>Glossary</w:t>
      </w:r>
    </w:p>
    <w:p w14:paraId="7720A267" w14:textId="77777777" w:rsidR="00B34EEB" w:rsidRPr="00B90E27" w:rsidRDefault="00B34EEB" w:rsidP="00B34EEB">
      <w:pPr>
        <w:pStyle w:val="Title"/>
        <w:jc w:val="right"/>
        <w:rPr>
          <w:rFonts w:ascii="Times New Roman" w:hAnsi="Times New Roman"/>
        </w:rPr>
      </w:pPr>
    </w:p>
    <w:p w14:paraId="3A034640" w14:textId="77777777" w:rsidR="00B34EEB" w:rsidRPr="00B90E27" w:rsidRDefault="00B34EEB" w:rsidP="00B34EEB">
      <w:pPr>
        <w:pStyle w:val="Title"/>
        <w:jc w:val="right"/>
        <w:rPr>
          <w:rFonts w:ascii="Times New Roman" w:hAnsi="Times New Roman"/>
          <w:sz w:val="28"/>
        </w:rPr>
      </w:pPr>
      <w:r w:rsidRPr="00B90E27">
        <w:rPr>
          <w:rFonts w:ascii="Times New Roman" w:hAnsi="Times New Roman"/>
          <w:sz w:val="28"/>
        </w:rPr>
        <w:t>Version 1.0</w:t>
      </w:r>
    </w:p>
    <w:p w14:paraId="083864B2" w14:textId="77777777"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14:paraId="767BAA06" w14:textId="77777777" w:rsidR="0085257A" w:rsidRPr="00AD232E" w:rsidRDefault="0085257A"/>
    <w:p w14:paraId="01368C37" w14:textId="77777777"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4ADB9FA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34EEB" w:rsidRPr="00B90E27" w14:paraId="51F5C836" w14:textId="77777777" w:rsidTr="00413186">
        <w:tc>
          <w:tcPr>
            <w:tcW w:w="2304" w:type="dxa"/>
          </w:tcPr>
          <w:p w14:paraId="27C63F86" w14:textId="77777777" w:rsidR="00B34EEB" w:rsidRPr="00B90E27" w:rsidRDefault="00B34EEB" w:rsidP="00413186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Date</w:t>
            </w:r>
          </w:p>
        </w:tc>
        <w:tc>
          <w:tcPr>
            <w:tcW w:w="1152" w:type="dxa"/>
          </w:tcPr>
          <w:p w14:paraId="7B7FCA79" w14:textId="77777777" w:rsidR="00B34EEB" w:rsidRPr="00B90E27" w:rsidRDefault="00B34EEB" w:rsidP="00413186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0877924" w14:textId="77777777" w:rsidR="00B34EEB" w:rsidRPr="00B90E27" w:rsidRDefault="00B34EEB" w:rsidP="00413186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83F5D94" w14:textId="77777777" w:rsidR="00B34EEB" w:rsidRPr="00B90E27" w:rsidRDefault="00B34EEB" w:rsidP="00413186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Author</w:t>
            </w:r>
          </w:p>
        </w:tc>
      </w:tr>
      <w:tr w:rsidR="00B34EEB" w:rsidRPr="00B90E27" w14:paraId="3ABCA2FB" w14:textId="77777777" w:rsidTr="00413186">
        <w:tc>
          <w:tcPr>
            <w:tcW w:w="2304" w:type="dxa"/>
          </w:tcPr>
          <w:p w14:paraId="5D0EAA77" w14:textId="77777777" w:rsidR="00B34EEB" w:rsidRPr="00B90E27" w:rsidRDefault="00B34EEB" w:rsidP="00413186">
            <w:pPr>
              <w:pStyle w:val="Tabletext"/>
            </w:pPr>
            <w:r>
              <w:t>17</w:t>
            </w:r>
            <w:r w:rsidRPr="00B90E27">
              <w:t>/</w:t>
            </w:r>
            <w:r>
              <w:t>03</w:t>
            </w:r>
            <w:r w:rsidRPr="00B90E27">
              <w:t>/</w:t>
            </w:r>
            <w:r>
              <w:t>2020</w:t>
            </w:r>
          </w:p>
        </w:tc>
        <w:tc>
          <w:tcPr>
            <w:tcW w:w="1152" w:type="dxa"/>
          </w:tcPr>
          <w:p w14:paraId="16AE71D2" w14:textId="77777777" w:rsidR="00B34EEB" w:rsidRPr="00B90E27" w:rsidRDefault="00B34EEB" w:rsidP="00413186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D514FEB" w14:textId="77777777" w:rsidR="00B34EEB" w:rsidRPr="00B90E27" w:rsidRDefault="00B34EEB" w:rsidP="00413186">
            <w:pPr>
              <w:pStyle w:val="Tabletext"/>
            </w:pPr>
            <w:r>
              <w:t>Initial revision</w:t>
            </w:r>
          </w:p>
        </w:tc>
        <w:tc>
          <w:tcPr>
            <w:tcW w:w="2304" w:type="dxa"/>
          </w:tcPr>
          <w:p w14:paraId="7373C0E9" w14:textId="77777777" w:rsidR="00B34EEB" w:rsidRPr="00B90E27" w:rsidRDefault="00B34EEB" w:rsidP="00413186">
            <w:pPr>
              <w:pStyle w:val="Tabletext"/>
            </w:pPr>
            <w:r>
              <w:t>Tofan Emil-Mihai</w:t>
            </w:r>
          </w:p>
        </w:tc>
      </w:tr>
    </w:tbl>
    <w:p w14:paraId="712820E7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14:paraId="2B83391A" w14:textId="77777777" w:rsidR="00AD232E" w:rsidRPr="001B2935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1B2935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14:paraId="64326599" w14:textId="77777777" w:rsidR="00AD232E" w:rsidRPr="001B2935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1B2935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14:paraId="7C707F89" w14:textId="77777777"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14:paraId="02D9ACA0" w14:textId="77777777" w:rsidR="0085257A" w:rsidRPr="00AD232E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14:paraId="2F9ABC2B" w14:textId="76DAD802" w:rsidR="00B34EEB" w:rsidRDefault="00B34EEB" w:rsidP="00B34EEB">
      <w:pPr>
        <w:pStyle w:val="NormalWeb"/>
        <w:rPr>
          <w:color w:val="000000"/>
          <w:sz w:val="27"/>
          <w:szCs w:val="27"/>
        </w:rPr>
      </w:pPr>
      <w:bookmarkStart w:id="5" w:name="_Toc254949442"/>
      <w:bookmarkEnd w:id="3"/>
      <w:bookmarkEnd w:id="4"/>
      <w:r>
        <w:rPr>
          <w:color w:val="000000"/>
          <w:sz w:val="27"/>
          <w:szCs w:val="27"/>
        </w:rPr>
        <w:t xml:space="preserve">This Glossary is intended to assist </w:t>
      </w:r>
      <w:proofErr w:type="spellStart"/>
      <w:r>
        <w:rPr>
          <w:color w:val="000000"/>
          <w:sz w:val="27"/>
          <w:szCs w:val="27"/>
        </w:rPr>
        <w:t>amateour</w:t>
      </w:r>
      <w:proofErr w:type="spellEnd"/>
      <w:r>
        <w:rPr>
          <w:color w:val="000000"/>
          <w:sz w:val="27"/>
          <w:szCs w:val="27"/>
        </w:rPr>
        <w:t xml:space="preserve"> developers</w:t>
      </w:r>
      <w:r>
        <w:rPr>
          <w:color w:val="000000"/>
          <w:sz w:val="27"/>
          <w:szCs w:val="27"/>
        </w:rPr>
        <w:t xml:space="preserve"> to use technical reports. The definitions represent the meanings understood and shared by the majority of the </w:t>
      </w:r>
      <w:r>
        <w:rPr>
          <w:color w:val="000000"/>
          <w:sz w:val="27"/>
          <w:szCs w:val="27"/>
        </w:rPr>
        <w:t>developer</w:t>
      </w:r>
      <w:r>
        <w:rPr>
          <w:color w:val="000000"/>
          <w:sz w:val="27"/>
          <w:szCs w:val="27"/>
        </w:rPr>
        <w:t xml:space="preserve"> community.</w:t>
      </w:r>
      <w:r>
        <w:rPr>
          <w:color w:val="000000"/>
          <w:sz w:val="27"/>
          <w:szCs w:val="27"/>
        </w:rPr>
        <w:t xml:space="preserve"> Being an </w:t>
      </w:r>
      <w:proofErr w:type="spellStart"/>
      <w:r>
        <w:rPr>
          <w:color w:val="000000"/>
          <w:sz w:val="27"/>
          <w:szCs w:val="27"/>
        </w:rPr>
        <w:t>interdisciplary</w:t>
      </w:r>
      <w:proofErr w:type="spellEnd"/>
      <w:r>
        <w:rPr>
          <w:color w:val="000000"/>
          <w:sz w:val="27"/>
          <w:szCs w:val="27"/>
        </w:rPr>
        <w:t xml:space="preserve"> study, computer science makes heavy use of technical terms. Since not all terms can be explained below, only the most commonly used once will be displayed in the table.</w:t>
      </w:r>
    </w:p>
    <w:p w14:paraId="7C44CB77" w14:textId="5D8ED1FA" w:rsidR="00B34EEB" w:rsidRDefault="00B34EEB" w:rsidP="00B34EE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shd w:val="clear" w:color="auto" w:fill="FFFFFF"/>
        </w:rPr>
        <w:t>For additional definitions of terms borrowed from other disciplines, the reader is directed to dictionaries peculiar to those disciplines.</w:t>
      </w:r>
    </w:p>
    <w:p w14:paraId="40107FE5" w14:textId="198C1AF3" w:rsidR="0085257A" w:rsidRPr="00B34EEB" w:rsidRDefault="008978F7" w:rsidP="00F669DB">
      <w:pPr>
        <w:pStyle w:val="Heading1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  <w:bookmarkStart w:id="6" w:name="_Toc436203381"/>
      <w:bookmarkEnd w:id="5"/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14:paraId="76D64EAE" w14:textId="77777777" w:rsidTr="00AD232E">
        <w:trPr>
          <w:trHeight w:val="418"/>
        </w:trPr>
        <w:tc>
          <w:tcPr>
            <w:tcW w:w="2258" w:type="dxa"/>
            <w:shd w:val="solid" w:color="000000" w:fill="FFFFFF"/>
          </w:tcPr>
          <w:p w14:paraId="54073D78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14:paraId="34CE1729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14:paraId="615B4F51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14:paraId="06FEC4F3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14:paraId="42E8F9CB" w14:textId="77777777" w:rsidTr="00AD232E">
        <w:trPr>
          <w:trHeight w:val="976"/>
        </w:trPr>
        <w:tc>
          <w:tcPr>
            <w:tcW w:w="2258" w:type="dxa"/>
          </w:tcPr>
          <w:p w14:paraId="16955017" w14:textId="77777777" w:rsidR="0085257A" w:rsidRPr="001B2935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232" w:type="dxa"/>
          </w:tcPr>
          <w:p w14:paraId="792E44F7" w14:textId="77777777" w:rsidR="0085257A" w:rsidRPr="001B2935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1890" w:type="dxa"/>
          </w:tcPr>
          <w:p w14:paraId="7F18A3EC" w14:textId="77777777" w:rsidR="0085257A" w:rsidRPr="001B2935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6F55A006" w14:textId="77777777" w:rsidR="0085257A" w:rsidRPr="001B2935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bookmarkEnd w:id="6"/>
    </w:tbl>
    <w:p w14:paraId="7EC3C512" w14:textId="77777777" w:rsidR="0085257A" w:rsidRPr="00AD232E" w:rsidRDefault="0085257A">
      <w:pPr>
        <w:pStyle w:val="BodyText"/>
      </w:pPr>
    </w:p>
    <w:sectPr w:rsidR="0085257A" w:rsidRPr="00AD232E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4053FD" w14:textId="77777777" w:rsidR="001B2935" w:rsidRDefault="001B2935">
      <w:pPr>
        <w:spacing w:line="240" w:lineRule="auto"/>
      </w:pPr>
      <w:r>
        <w:separator/>
      </w:r>
    </w:p>
  </w:endnote>
  <w:endnote w:type="continuationSeparator" w:id="0">
    <w:p w14:paraId="2FE500FF" w14:textId="77777777" w:rsidR="001B2935" w:rsidRDefault="001B29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15E9591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0F7037E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4DAF06" w14:textId="77777777" w:rsidR="00AD439A" w:rsidRDefault="00AD439A" w:rsidP="00AD439A">
          <w:pPr>
            <w:jc w:val="center"/>
          </w:pPr>
          <w:r>
            <w:sym w:font="Symbol" w:char="F0D3"/>
          </w:r>
          <w:r w:rsidR="001B2935">
            <w:fldChar w:fldCharType="begin"/>
          </w:r>
          <w:r w:rsidR="001B2935">
            <w:instrText xml:space="preserve"> DOCPROPERTY "Company"  \* MERGEFORMAT </w:instrText>
          </w:r>
          <w:r w:rsidR="001B2935">
            <w:fldChar w:fldCharType="separate"/>
          </w:r>
          <w:r>
            <w:t>&lt;Student Name&gt;</w:t>
          </w:r>
          <w:r w:rsidR="001B2935">
            <w:fldChar w:fldCharType="end"/>
          </w:r>
          <w:r>
            <w:t xml:space="preserve">, </w:t>
          </w:r>
          <w:r w:rsidR="001B2935">
            <w:fldChar w:fldCharType="begin"/>
          </w:r>
          <w:r w:rsidR="001B2935">
            <w:instrText xml:space="preserve"> DATE \@ "yyyy" </w:instrText>
          </w:r>
          <w:r w:rsidR="001B2935">
            <w:fldChar w:fldCharType="separate"/>
          </w:r>
          <w:r w:rsidR="00B34EEB">
            <w:rPr>
              <w:noProof/>
            </w:rPr>
            <w:t>2021</w:t>
          </w:r>
          <w:r w:rsidR="001B2935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2404024" w14:textId="77777777"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AD232E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14:paraId="340B305B" w14:textId="77777777"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33098E" w14:textId="77777777" w:rsidR="001B2935" w:rsidRDefault="001B2935">
      <w:pPr>
        <w:spacing w:line="240" w:lineRule="auto"/>
      </w:pPr>
      <w:r>
        <w:separator/>
      </w:r>
    </w:p>
  </w:footnote>
  <w:footnote w:type="continuationSeparator" w:id="0">
    <w:p w14:paraId="0AB967F8" w14:textId="77777777" w:rsidR="001B2935" w:rsidRDefault="001B29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31FD05" w14:textId="77777777" w:rsidR="00AD439A" w:rsidRDefault="00AD439A">
    <w:pPr>
      <w:rPr>
        <w:sz w:val="24"/>
      </w:rPr>
    </w:pPr>
  </w:p>
  <w:p w14:paraId="34C475C5" w14:textId="77777777" w:rsidR="00AD439A" w:rsidRDefault="00AD439A">
    <w:pPr>
      <w:pBdr>
        <w:top w:val="single" w:sz="6" w:space="1" w:color="auto"/>
      </w:pBdr>
      <w:rPr>
        <w:sz w:val="24"/>
      </w:rPr>
    </w:pPr>
  </w:p>
  <w:p w14:paraId="11C23ECC" w14:textId="77777777" w:rsidR="00B34EEB" w:rsidRDefault="00B34EEB" w:rsidP="00B34EEB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>
      <w:rPr>
        <w:rFonts w:ascii="Arial" w:hAnsi="Arial"/>
        <w:b/>
        <w:sz w:val="36"/>
      </w:rPr>
      <w:t>Tofan Emil-Mihai</w:t>
    </w:r>
    <w:r>
      <w:rPr>
        <w:rFonts w:ascii="Arial" w:hAnsi="Arial"/>
        <w:b/>
        <w:sz w:val="36"/>
      </w:rPr>
      <w:fldChar w:fldCharType="end"/>
    </w:r>
  </w:p>
  <w:p w14:paraId="63EFD579" w14:textId="77777777" w:rsidR="00B34EEB" w:rsidRDefault="00B34EEB" w:rsidP="00B34EE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>
      <w:rPr>
        <w:rFonts w:ascii="Arial" w:hAnsi="Arial"/>
        <w:b/>
        <w:sz w:val="36"/>
      </w:rPr>
      <w:t>30432</w:t>
    </w:r>
    <w:r>
      <w:rPr>
        <w:rFonts w:ascii="Arial" w:hAnsi="Arial"/>
        <w:b/>
        <w:sz w:val="36"/>
      </w:rPr>
      <w:fldChar w:fldCharType="end"/>
    </w:r>
  </w:p>
  <w:p w14:paraId="3D492615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3A46BE42" w14:textId="77777777"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 w14:paraId="1A428DC3" w14:textId="77777777">
      <w:tc>
        <w:tcPr>
          <w:tcW w:w="6379" w:type="dxa"/>
        </w:tcPr>
        <w:p w14:paraId="0FCF804B" w14:textId="1143F180" w:rsidR="00AD439A" w:rsidRDefault="00B34EEB" w:rsidP="00B34EEB">
          <w:pPr>
            <w:tabs>
              <w:tab w:val="left" w:pos="2316"/>
            </w:tabs>
          </w:pPr>
          <w:r>
            <w:t>Rocket Odyssey</w:t>
          </w:r>
        </w:p>
      </w:tc>
      <w:tc>
        <w:tcPr>
          <w:tcW w:w="3179" w:type="dxa"/>
        </w:tcPr>
        <w:p w14:paraId="267965C9" w14:textId="37EAF910"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AD439A" w14:paraId="69B8F0DB" w14:textId="77777777">
      <w:tc>
        <w:tcPr>
          <w:tcW w:w="6379" w:type="dxa"/>
        </w:tcPr>
        <w:p w14:paraId="06453F18" w14:textId="77777777" w:rsidR="00AD439A" w:rsidRDefault="00AD232E">
          <w:r>
            <w:t>Glossary</w:t>
          </w:r>
        </w:p>
      </w:tc>
      <w:tc>
        <w:tcPr>
          <w:tcW w:w="3179" w:type="dxa"/>
        </w:tcPr>
        <w:p w14:paraId="2992399C" w14:textId="6F7BC93C" w:rsidR="00AD439A" w:rsidRDefault="00AD439A">
          <w:r>
            <w:t xml:space="preserve">  Date:  </w:t>
          </w:r>
          <w:r w:rsidR="00B34EEB">
            <w:t>16/03/2021</w:t>
          </w:r>
        </w:p>
      </w:tc>
    </w:tr>
    <w:tr w:rsidR="00AD439A" w14:paraId="638CC3C2" w14:textId="77777777">
      <w:tc>
        <w:tcPr>
          <w:tcW w:w="9558" w:type="dxa"/>
          <w:gridSpan w:val="2"/>
        </w:tcPr>
        <w:p w14:paraId="76FD03EE" w14:textId="4C619F2D" w:rsidR="00AD439A" w:rsidRDefault="00B34EEB">
          <w:proofErr w:type="spellStart"/>
          <w:r>
            <w:t>Rocket_Odyssey_Glossary</w:t>
          </w:r>
          <w:proofErr w:type="spellEnd"/>
        </w:p>
      </w:tc>
    </w:tr>
  </w:tbl>
  <w:p w14:paraId="2A3EE4E3" w14:textId="77777777"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1B2935"/>
    <w:rsid w:val="001C7458"/>
    <w:rsid w:val="001D42BB"/>
    <w:rsid w:val="005A3207"/>
    <w:rsid w:val="00600853"/>
    <w:rsid w:val="007F349D"/>
    <w:rsid w:val="0085257A"/>
    <w:rsid w:val="008978F7"/>
    <w:rsid w:val="009B5BF2"/>
    <w:rsid w:val="00A61FD4"/>
    <w:rsid w:val="00AD232E"/>
    <w:rsid w:val="00AD439A"/>
    <w:rsid w:val="00B34EEB"/>
    <w:rsid w:val="00B56935"/>
    <w:rsid w:val="00B944EA"/>
    <w:rsid w:val="00BE1B76"/>
    <w:rsid w:val="00C05F21"/>
    <w:rsid w:val="00C35D85"/>
    <w:rsid w:val="00CE5184"/>
    <w:rsid w:val="00E41E57"/>
    <w:rsid w:val="00E55EE3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BB0CD0"/>
  <w15:docId w15:val="{4F0637CC-9F30-4552-934E-89F74431F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  <w:style w:type="character" w:customStyle="1" w:styleId="TitleChar">
    <w:name w:val="Title Char"/>
    <w:link w:val="Title"/>
    <w:rsid w:val="00B34EEB"/>
    <w:rPr>
      <w:rFonts w:ascii="Arial" w:hAnsi="Arial"/>
      <w:b/>
      <w:sz w:val="36"/>
    </w:rPr>
  </w:style>
  <w:style w:type="paragraph" w:styleId="NormalWeb">
    <w:name w:val="Normal (Web)"/>
    <w:basedOn w:val="Normal"/>
    <w:uiPriority w:val="99"/>
    <w:semiHidden/>
    <w:unhideWhenUsed/>
    <w:rsid w:val="00B34EEB"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4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18</TotalTime>
  <Pages>4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Tofan Mihai</cp:lastModifiedBy>
  <cp:revision>5</cp:revision>
  <cp:lastPrinted>2001-03-15T12:26:00Z</cp:lastPrinted>
  <dcterms:created xsi:type="dcterms:W3CDTF">2010-02-26T10:01:00Z</dcterms:created>
  <dcterms:modified xsi:type="dcterms:W3CDTF">2021-03-17T19:29:00Z</dcterms:modified>
</cp:coreProperties>
</file>